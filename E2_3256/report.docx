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EEA3E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11C9FBFC" wp14:editId="0CD4B473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D0B9E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571B6875" wp14:editId="518331AF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5DA0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6DFBA9ED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6AB2CB07" w14:textId="77777777" w:rsidR="00AC1E74" w:rsidRDefault="00AC1E74" w:rsidP="00020260">
      <w:pPr>
        <w:spacing w:line="720" w:lineRule="auto"/>
      </w:pPr>
    </w:p>
    <w:p w14:paraId="6823B4F7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6197833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46197833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CE25760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29911136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4D3B25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32991113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23ECA14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283459667" w:edGrp="everyone"/>
      <w:proofErr w:type="gramStart"/>
      <w:r w:rsidR="004D3B25">
        <w:rPr>
          <w:rFonts w:ascii="Times New Roman" w:hAnsi="Times New Roman" w:hint="eastAsia"/>
          <w:b/>
          <w:sz w:val="28"/>
          <w:szCs w:val="28"/>
          <w:u w:val="single"/>
        </w:rPr>
        <w:t>饶龙宇</w:t>
      </w:r>
      <w:permEnd w:id="1283459667"/>
      <w:proofErr w:type="gramEnd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DDB30B0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16446588" w:edGrp="everyone"/>
      <w:r w:rsidR="004D3B25">
        <w:rPr>
          <w:rFonts w:ascii="Times New Roman" w:hAnsi="Times New Roman" w:hint="eastAsia"/>
          <w:b/>
          <w:sz w:val="28"/>
          <w:szCs w:val="28"/>
          <w:u w:val="single"/>
        </w:rPr>
        <w:t>243</w:t>
      </w:r>
      <w:r>
        <w:rPr>
          <w:rFonts w:ascii="Times New Roman" w:hAnsi="Times New Roman"/>
          <w:b/>
          <w:sz w:val="28"/>
          <w:szCs w:val="28"/>
          <w:u w:val="single"/>
        </w:rPr>
        <w:t>2018</w:t>
      </w:r>
      <w:r w:rsidR="004D3B25">
        <w:rPr>
          <w:rFonts w:ascii="Times New Roman" w:hAnsi="Times New Roman" w:hint="eastAsia"/>
          <w:b/>
          <w:sz w:val="28"/>
          <w:szCs w:val="28"/>
          <w:u w:val="single"/>
        </w:rPr>
        <w:t>2203256</w:t>
      </w:r>
      <w:permEnd w:id="71644658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CE7BE74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918056147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91805614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723693887" w:edGrp="everyone"/>
      <w:r w:rsidR="004D3B25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72369388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2070292208" w:edGrp="everyone"/>
      <w:r w:rsidR="004D3B25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permEnd w:id="207029220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1826546" w14:textId="77777777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830107772" w:edGrp="everyone"/>
      <w:r w:rsidR="007463A1">
        <w:rPr>
          <w:b/>
          <w:sz w:val="28"/>
          <w:szCs w:val="28"/>
        </w:rPr>
        <w:t>20</w:t>
      </w:r>
      <w:permEnd w:id="1830107772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665402515" w:edGrp="everyone"/>
      <w:r>
        <w:rPr>
          <w:rFonts w:hint="eastAsia"/>
          <w:b/>
          <w:sz w:val="28"/>
          <w:szCs w:val="28"/>
        </w:rPr>
        <w:t xml:space="preserve"> </w:t>
      </w:r>
      <w:r w:rsidR="004D3B25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665402515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355693502" w:edGrp="everyone"/>
      <w:r>
        <w:rPr>
          <w:rFonts w:hint="eastAsia"/>
          <w:b/>
          <w:sz w:val="28"/>
          <w:szCs w:val="28"/>
        </w:rPr>
        <w:t xml:space="preserve"> </w:t>
      </w:r>
      <w:r w:rsidR="004D3B25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</w:t>
      </w:r>
      <w:permEnd w:id="355693502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5273EF18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4A83C31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051A00CA" w14:textId="77777777" w:rsidR="00D328C3" w:rsidRPr="00D328C3" w:rsidRDefault="004D3B25" w:rsidP="00D328C3">
      <w:pPr>
        <w:pStyle w:val="a0"/>
        <w:spacing w:before="120" w:after="120"/>
        <w:ind w:firstLine="480"/>
      </w:pPr>
      <w:permStart w:id="534933635" w:edGrp="everyone"/>
      <w:r w:rsidRPr="004D3B25">
        <w:rPr>
          <w:rFonts w:hint="eastAsia"/>
        </w:rPr>
        <w:t>制作双机通信程序，实现两台计算机通过</w:t>
      </w:r>
      <w:r w:rsidRPr="004D3B25">
        <w:rPr>
          <w:rFonts w:hint="eastAsia"/>
        </w:rPr>
        <w:t xml:space="preserve"> RS-232 </w:t>
      </w:r>
      <w:r w:rsidRPr="004D3B25">
        <w:rPr>
          <w:rFonts w:hint="eastAsia"/>
        </w:rPr>
        <w:t>串口相互连接。</w:t>
      </w:r>
      <w:r w:rsidRPr="004D3B25">
        <w:rPr>
          <w:rFonts w:hint="eastAsia"/>
        </w:rPr>
        <w:t xml:space="preserve"> </w:t>
      </w:r>
      <w:r w:rsidRPr="004D3B25">
        <w:rPr>
          <w:rFonts w:hint="eastAsia"/>
        </w:rPr>
        <w:t>实现发送和接收字符串的程序，支持互发信息，支持多次发送。</w:t>
      </w:r>
    </w:p>
    <w:permEnd w:id="534933635"/>
    <w:p w14:paraId="519D08D1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1068260D" w14:textId="77777777" w:rsidR="004D3B25" w:rsidRDefault="00491B9C" w:rsidP="00491B9C">
      <w:pPr>
        <w:pStyle w:val="a0"/>
        <w:spacing w:before="120" w:after="120"/>
        <w:ind w:firstLine="480"/>
      </w:pPr>
      <w:permStart w:id="2144950237" w:edGrp="everyone"/>
      <w:r>
        <w:t>操作系统</w:t>
      </w:r>
      <w:r w:rsidR="004D3B25">
        <w:rPr>
          <w:rFonts w:hint="eastAsia"/>
        </w:rPr>
        <w:t>：</w:t>
      </w:r>
      <w:r w:rsidR="004D3B25">
        <w:rPr>
          <w:rFonts w:hint="eastAsia"/>
        </w:rPr>
        <w:t>win</w:t>
      </w:r>
      <w:r w:rsidR="004D3B25">
        <w:t>10</w:t>
      </w:r>
    </w:p>
    <w:p w14:paraId="06887853" w14:textId="77777777" w:rsidR="00491B9C" w:rsidRDefault="00491B9C" w:rsidP="00491B9C">
      <w:pPr>
        <w:pStyle w:val="a0"/>
        <w:spacing w:before="120" w:after="120"/>
        <w:ind w:firstLine="480"/>
      </w:pPr>
      <w:r>
        <w:t>编程语言</w:t>
      </w:r>
      <w:r w:rsidR="004D3B25">
        <w:rPr>
          <w:rFonts w:hint="eastAsia"/>
        </w:rPr>
        <w:t>：</w:t>
      </w:r>
      <w:r w:rsidR="004D3B25">
        <w:rPr>
          <w:rFonts w:hint="eastAsia"/>
        </w:rPr>
        <w:t>C</w:t>
      </w:r>
      <w:r w:rsidR="004D3B25">
        <w:t>#</w:t>
      </w:r>
    </w:p>
    <w:permEnd w:id="2144950237"/>
    <w:p w14:paraId="3C7CB316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16EF2FE8" w14:textId="77777777" w:rsidR="00892695" w:rsidRDefault="004D3B25" w:rsidP="00892695">
      <w:pPr>
        <w:pStyle w:val="a0"/>
        <w:spacing w:before="120" w:after="120"/>
        <w:ind w:firstLine="480"/>
      </w:pPr>
      <w:permStart w:id="1027542391" w:edGrp="everyone"/>
      <w:r>
        <w:rPr>
          <w:noProof/>
        </w:rPr>
        <w:drawing>
          <wp:inline distT="0" distB="0" distL="0" distR="0" wp14:anchorId="67BF2232" wp14:editId="2A8FC1E4">
            <wp:extent cx="5486400" cy="3582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93BF" w14:textId="77777777" w:rsidR="004D3B25" w:rsidRDefault="004D3B25" w:rsidP="00892695">
      <w:pPr>
        <w:pStyle w:val="a0"/>
        <w:spacing w:before="120" w:after="120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利用</w:t>
      </w:r>
      <w:r>
        <w:rPr>
          <w:rFonts w:hint="eastAsia"/>
        </w:rPr>
        <w:t>Virtual</w:t>
      </w:r>
      <w:r>
        <w:t xml:space="preserve"> Serial Port Driver</w:t>
      </w:r>
      <w:r>
        <w:rPr>
          <w:rFonts w:hint="eastAsia"/>
        </w:rPr>
        <w:t>创建虚拟串口</w:t>
      </w:r>
      <w:r>
        <w:rPr>
          <w:rFonts w:hint="eastAsia"/>
        </w:rPr>
        <w:t>COM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COM</w:t>
      </w:r>
      <w:r>
        <w:t>2</w:t>
      </w:r>
    </w:p>
    <w:p w14:paraId="30E9F6A1" w14:textId="77777777" w:rsidR="004D3B25" w:rsidRDefault="004D3B25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30908331" wp14:editId="3305BAB4">
            <wp:extent cx="5486400" cy="2101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5C3A" w14:textId="77777777" w:rsidR="004D3B25" w:rsidRDefault="004D3B25" w:rsidP="00892695">
      <w:pPr>
        <w:pStyle w:val="a0"/>
        <w:spacing w:before="120" w:after="120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程序运行截图</w:t>
      </w:r>
    </w:p>
    <w:p w14:paraId="2189D977" w14:textId="043355EA" w:rsidR="004D3B25" w:rsidRDefault="004D3B25" w:rsidP="00892695">
      <w:pPr>
        <w:pStyle w:val="a0"/>
        <w:spacing w:before="120" w:after="120"/>
        <w:ind w:firstLine="480"/>
      </w:pPr>
      <w:r>
        <w:rPr>
          <w:rFonts w:hint="eastAsia"/>
        </w:rPr>
        <w:t>实现了发</w:t>
      </w:r>
      <w:r w:rsidR="00245015">
        <w:rPr>
          <w:rFonts w:hint="eastAsia"/>
        </w:rPr>
        <w:t>送</w:t>
      </w:r>
      <w:r>
        <w:rPr>
          <w:rFonts w:hint="eastAsia"/>
        </w:rPr>
        <w:t>端，接收端的选择，波特率、数据位、停止位、校验位的选择。</w:t>
      </w:r>
    </w:p>
    <w:permEnd w:id="1027542391"/>
    <w:p w14:paraId="40686D24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012FDFCA" w14:textId="77777777" w:rsidR="004D3B25" w:rsidRDefault="004D3B25" w:rsidP="004D3B25">
      <w:pPr>
        <w:pStyle w:val="a0"/>
        <w:numPr>
          <w:ilvl w:val="0"/>
          <w:numId w:val="9"/>
        </w:numPr>
        <w:spacing w:before="120" w:after="120"/>
        <w:ind w:firstLineChars="0"/>
      </w:pPr>
      <w:permStart w:id="1069691294" w:edGrp="everyone"/>
      <w:r>
        <w:rPr>
          <w:rFonts w:hint="eastAsia"/>
        </w:rPr>
        <w:t>在这次实验中，我在自学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上遇到了较大困难，经查阅相关博客、资料，不断试错后得到了有效解决。</w:t>
      </w:r>
      <w:bookmarkStart w:id="0" w:name="_GoBack"/>
      <w:bookmarkEnd w:id="0"/>
    </w:p>
    <w:p w14:paraId="24A8F677" w14:textId="77777777" w:rsidR="004D3B25" w:rsidRDefault="004D3B25" w:rsidP="004D3B25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对物理层各</w:t>
      </w:r>
      <w:r w:rsidR="00724BA7">
        <w:rPr>
          <w:rFonts w:hint="eastAsia"/>
        </w:rPr>
        <w:t>参数有了更深入的认识。</w:t>
      </w:r>
    </w:p>
    <w:permEnd w:id="1069691294"/>
    <w:p w14:paraId="010401E9" w14:textId="77777777"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52663" w14:textId="77777777" w:rsidR="0054781A" w:rsidRDefault="0054781A" w:rsidP="007463A1">
      <w:r>
        <w:separator/>
      </w:r>
    </w:p>
  </w:endnote>
  <w:endnote w:type="continuationSeparator" w:id="0">
    <w:p w14:paraId="5B3102B0" w14:textId="77777777" w:rsidR="0054781A" w:rsidRDefault="0054781A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2A6E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394E1" w14:textId="77777777" w:rsidR="0054781A" w:rsidRDefault="0054781A" w:rsidP="007463A1">
      <w:r>
        <w:separator/>
      </w:r>
    </w:p>
  </w:footnote>
  <w:footnote w:type="continuationSeparator" w:id="0">
    <w:p w14:paraId="79FBCCC7" w14:textId="77777777" w:rsidR="0054781A" w:rsidRDefault="0054781A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D740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12C64"/>
    <w:multiLevelType w:val="hybridMultilevel"/>
    <w:tmpl w:val="AE185D18"/>
    <w:lvl w:ilvl="0" w:tplc="E1E47B7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25"/>
    <w:rsid w:val="00020260"/>
    <w:rsid w:val="00097805"/>
    <w:rsid w:val="0011621D"/>
    <w:rsid w:val="001A5A3B"/>
    <w:rsid w:val="002122E7"/>
    <w:rsid w:val="00245015"/>
    <w:rsid w:val="00361E53"/>
    <w:rsid w:val="003D6017"/>
    <w:rsid w:val="00454347"/>
    <w:rsid w:val="00491B9C"/>
    <w:rsid w:val="004D3B25"/>
    <w:rsid w:val="004F7E27"/>
    <w:rsid w:val="00542597"/>
    <w:rsid w:val="0054781A"/>
    <w:rsid w:val="00724BA7"/>
    <w:rsid w:val="007463A1"/>
    <w:rsid w:val="00892695"/>
    <w:rsid w:val="00893896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22FAD"/>
  <w15:chartTrackingRefBased/>
  <w15:docId w15:val="{9A32AC85-A2A7-4602-B1B7-0A589B19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5745;&#32593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B259-673A-47C2-A490-32B36B099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14</TotalTime>
  <Pages>1</Pages>
  <Words>59</Words>
  <Characters>337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Y</dc:creator>
  <cp:keywords/>
  <dc:description/>
  <cp:lastModifiedBy>Y LC</cp:lastModifiedBy>
  <cp:revision>3</cp:revision>
  <cp:lastPrinted>2020-03-02T07:24:00Z</cp:lastPrinted>
  <dcterms:created xsi:type="dcterms:W3CDTF">2020-03-02T07:07:00Z</dcterms:created>
  <dcterms:modified xsi:type="dcterms:W3CDTF">2020-03-02T07:25:00Z</dcterms:modified>
</cp:coreProperties>
</file>